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/>
      </w:tblPr>
      <w:tblGrid>
        <w:gridCol w:w="5008"/>
        <w:gridCol w:w="4352"/>
      </w:tblGrid>
      <w:tr w:rsidR="00D92B95" w:rsidTr="00992C3A">
        <w:tc>
          <w:tcPr>
            <w:tcW w:w="5008" w:type="dxa"/>
            <w:vAlign w:val="bottom"/>
          </w:tcPr>
          <w:p w:rsidR="00C002B0" w:rsidRDefault="00E41752" w:rsidP="00AD46BF">
            <w:pPr>
              <w:pStyle w:val="Title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noProof/>
                <w:sz w:val="40"/>
                <w:szCs w:val="40"/>
              </w:rPr>
              <w:drawing>
                <wp:inline distT="0" distB="0" distL="0" distR="0">
                  <wp:extent cx="1447800" cy="1190625"/>
                  <wp:effectExtent l="19050" t="0" r="0" b="0"/>
                  <wp:docPr id="1" name="Picture 0" descr="21430223_1533689803376693_970116864252000624_n__1_-removebg-preview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430223_1533689803376693_970116864252000624_n__1_-removebg-preview (1)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6F0" w:rsidRPr="00DA16F0" w:rsidRDefault="00DA16F0" w:rsidP="00AD46BF">
            <w:pPr>
              <w:pStyle w:val="Title"/>
              <w:rPr>
                <w:rFonts w:asciiTheme="minorHAnsi" w:hAnsiTheme="minorHAnsi" w:cstheme="minorHAnsi"/>
                <w:sz w:val="24"/>
                <w:szCs w:val="24"/>
              </w:rPr>
            </w:pPr>
            <w:r w:rsidRPr="00DA16F0">
              <w:rPr>
                <w:rFonts w:asciiTheme="minorHAnsi" w:hAnsiTheme="minorHAnsi" w:cstheme="minorHAnsi"/>
                <w:sz w:val="24"/>
                <w:szCs w:val="24"/>
              </w:rPr>
              <w:t>PHP WEB DEVELOPER</w:t>
            </w:r>
          </w:p>
          <w:p w:rsidR="00C84833" w:rsidRDefault="00C002B0" w:rsidP="00AD46BF">
            <w:pPr>
              <w:pStyle w:val="Title"/>
            </w:pPr>
            <w:r w:rsidRPr="00C002B0">
              <w:rPr>
                <w:rFonts w:asciiTheme="minorHAnsi" w:hAnsiTheme="minorHAnsi" w:cstheme="minorHAnsi"/>
                <w:sz w:val="40"/>
                <w:szCs w:val="40"/>
              </w:rPr>
              <w:t>Sukh B</w:t>
            </w:r>
            <w:r w:rsidR="009E6538">
              <w:rPr>
                <w:rFonts w:asciiTheme="minorHAnsi" w:hAnsiTheme="minorHAnsi" w:cstheme="minorHAnsi"/>
                <w:sz w:val="40"/>
                <w:szCs w:val="40"/>
              </w:rPr>
              <w:t>a</w:t>
            </w:r>
            <w:r w:rsidRPr="00C002B0">
              <w:rPr>
                <w:rFonts w:asciiTheme="minorHAnsi" w:hAnsiTheme="minorHAnsi" w:cstheme="minorHAnsi"/>
                <w:sz w:val="40"/>
                <w:szCs w:val="40"/>
              </w:rPr>
              <w:t>hadur</w:t>
            </w:r>
            <w:r>
              <w:t xml:space="preserve"> </w:t>
            </w:r>
            <w:r w:rsidRPr="00C002B0">
              <w:rPr>
                <w:rFonts w:asciiTheme="minorHAnsi" w:hAnsiTheme="minorHAnsi" w:cstheme="minorHAnsi"/>
                <w:sz w:val="40"/>
                <w:szCs w:val="40"/>
              </w:rPr>
              <w:t>Lama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4608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160"/>
              <w:gridCol w:w="448"/>
            </w:tblGrid>
            <w:tr w:rsidR="00932D92" w:rsidRPr="009D0878" w:rsidTr="00C002B0">
              <w:trPr>
                <w:trHeight w:val="619"/>
              </w:trPr>
              <w:tc>
                <w:tcPr>
                  <w:tcW w:w="4160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D0251A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8C6546E98B954378847DAF973C650EBF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Content>
                      <w:r w:rsidR="00AD46BF" w:rsidRPr="00AD46BF">
                        <w:t xml:space="preserve">kh-18 Vadhera Farm House </w:t>
                      </w:r>
                      <w:r w:rsidR="009E6538">
                        <w:br/>
                      </w:r>
                      <w:r w:rsidR="00AD46BF" w:rsidRPr="00AD46BF">
                        <w:t>Jonapur</w:t>
                      </w:r>
                      <w:r w:rsidR="00910794">
                        <w:t>, Delhi</w:t>
                      </w:r>
                    </w:sdtContent>
                  </w:sdt>
                </w:p>
              </w:tc>
              <w:tc>
                <w:tcPr>
                  <w:tcW w:w="448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D0251A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Address icon" o:spid="_x0000_s1030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C002B0">
              <w:trPr>
                <w:trHeight w:val="342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023E01EC765246BB81C44B69E3F3981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Content>
                  <w:tc>
                    <w:tcPr>
                      <w:tcW w:w="4160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C01DFF" w:rsidP="00AD46BF">
                      <w:pPr>
                        <w:pStyle w:val="ContactInfo"/>
                      </w:pPr>
                      <w:r>
                        <w:t xml:space="preserve">+91 </w:t>
                      </w:r>
                      <w:r w:rsidR="00AD46BF">
                        <w:t>9717231447</w:t>
                      </w:r>
                    </w:p>
                  </w:tc>
                </w:sdtContent>
              </w:sdt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D0251A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Telephone icon" o:spid="_x0000_s1029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C002B0">
              <w:trPr>
                <w:trHeight w:val="342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71C72A6970004E6EACD201A1CBFB8CC2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Content>
                  <w:tc>
                    <w:tcPr>
                      <w:tcW w:w="4160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1D3464" w:rsidP="00AD46BF">
                      <w:pPr>
                        <w:pStyle w:val="ContactInfo"/>
                      </w:pPr>
                      <w:r>
                        <w:t>s</w:t>
                      </w:r>
                      <w:r w:rsidR="00AD46BF">
                        <w:t>ukhbahadur1993@gmail.com</w:t>
                      </w:r>
                    </w:p>
                  </w:tc>
                </w:sdtContent>
              </w:sdt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D0251A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Freeform 5" o:spid="_x0000_s1028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<o:lock v:ext="edit" aspectratio="t" verticies="t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C002B0">
              <w:trPr>
                <w:trHeight w:val="635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0252BDB80C6B40EBB3C6A2A335DB8D95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 w:multiLine="1"/>
                </w:sdtPr>
                <w:sdtContent>
                  <w:tc>
                    <w:tcPr>
                      <w:tcW w:w="4160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AD46BF" w:rsidP="00932D92">
                      <w:pPr>
                        <w:pStyle w:val="ContactInfo"/>
                      </w:pPr>
                      <w:r w:rsidRPr="00AD46BF">
                        <w:t>linkedin.com/in/sukh-bahadur-lama-620141131</w:t>
                      </w:r>
                    </w:p>
                  </w:tc>
                </w:sdtContent>
              </w:sdt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D0251A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LinkedIn icon" o:spid="_x0000_s1027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  <w:tr w:rsidR="00932D92" w:rsidRPr="009D0878" w:rsidTr="00C002B0">
              <w:trPr>
                <w:trHeight w:val="342"/>
              </w:trPr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7A947A884F51415B8E38179BAC2AC939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:text w:multiLine="1"/>
                </w:sdtPr>
                <w:sdtContent>
                  <w:tc>
                    <w:tcPr>
                      <w:tcW w:w="4160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AD46BF" w:rsidP="00932D92">
                      <w:pPr>
                        <w:pStyle w:val="ContactInfo"/>
                      </w:pPr>
                      <w:r w:rsidRPr="00AD46BF">
                        <w:t>github.com/sukhbahadur</w:t>
                      </w:r>
                    </w:p>
                  </w:tc>
                </w:sdtContent>
              </w:sdt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D0251A" w:rsidP="00932D92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992C3A" w:rsidRPr="00992C3A" w:rsidRDefault="00992C3A" w:rsidP="00992C3A">
      <w:pPr>
        <w:rPr>
          <w:shd w:val="clear" w:color="auto" w:fill="F2F5FA"/>
        </w:rPr>
      </w:pPr>
      <w:r>
        <w:t xml:space="preserve">I would like to be a part of an organization where I could use and enhance my knowledge and talent for the development of both the organization and myself </w:t>
      </w:r>
      <w:r w:rsidRPr="008A4B6B">
        <w:t>.</w:t>
      </w:r>
    </w:p>
    <w:p w:rsidR="00AD13CB" w:rsidRPr="00B074FB" w:rsidRDefault="00B074FB" w:rsidP="00AD13CB">
      <w:pPr>
        <w:pStyle w:val="Heading1"/>
        <w:rPr>
          <w:rFonts w:asciiTheme="minorHAnsi" w:hAnsiTheme="minorHAnsi" w:cstheme="minorHAnsi"/>
        </w:rPr>
      </w:pPr>
      <w:r w:rsidRPr="00B074FB">
        <w:rPr>
          <w:rFonts w:asciiTheme="minorHAnsi" w:hAnsiTheme="minorHAnsi" w:cstheme="minorHAnsi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5B1D68" w:rsidRDefault="00AD46BF" w:rsidP="00BC7376">
            <w:pPr>
              <w:pStyle w:val="ListBullet"/>
              <w:numPr>
                <w:ilvl w:val="0"/>
                <w:numId w:val="4"/>
              </w:numPr>
            </w:pPr>
            <w:r>
              <w:t>PHP</w:t>
            </w:r>
          </w:p>
          <w:p w:rsidR="00752315" w:rsidRDefault="00C002B0" w:rsidP="00AD46BF">
            <w:pPr>
              <w:pStyle w:val="ListBullet"/>
              <w:numPr>
                <w:ilvl w:val="0"/>
                <w:numId w:val="4"/>
              </w:numPr>
            </w:pPr>
            <w:r>
              <w:t>HTML5</w:t>
            </w:r>
          </w:p>
          <w:p w:rsidR="00AD46BF" w:rsidRDefault="00AD46BF" w:rsidP="00AD46BF">
            <w:pPr>
              <w:pStyle w:val="ListBullet"/>
              <w:numPr>
                <w:ilvl w:val="0"/>
                <w:numId w:val="4"/>
              </w:numPr>
            </w:pPr>
            <w:r>
              <w:t>CSS</w:t>
            </w:r>
          </w:p>
          <w:p w:rsidR="00AD46BF" w:rsidRPr="004937AE" w:rsidRDefault="00AD46BF" w:rsidP="00AD46BF">
            <w:pPr>
              <w:pStyle w:val="ListBullet"/>
              <w:numPr>
                <w:ilvl w:val="0"/>
                <w:numId w:val="4"/>
              </w:numPr>
            </w:pPr>
            <w:r>
              <w:t>LARAVEL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RDefault="00AD46BF" w:rsidP="00BC7376">
            <w:pPr>
              <w:pStyle w:val="ListBullet"/>
            </w:pPr>
            <w:r>
              <w:t>BOOTSTRAP</w:t>
            </w:r>
          </w:p>
          <w:p w:rsidR="00752315" w:rsidRDefault="00AD46BF" w:rsidP="00BC7376">
            <w:pPr>
              <w:pStyle w:val="ListBullet"/>
            </w:pPr>
            <w:r>
              <w:t>JAVASCRIPT</w:t>
            </w:r>
          </w:p>
          <w:p w:rsidR="00752315" w:rsidRDefault="00AD46BF" w:rsidP="00AD46BF">
            <w:pPr>
              <w:pStyle w:val="ListBullet"/>
            </w:pPr>
            <w:r>
              <w:t>MYSQL</w:t>
            </w:r>
          </w:p>
          <w:p w:rsidR="00C002B0" w:rsidRDefault="00C002B0" w:rsidP="00C002B0">
            <w:pPr>
              <w:pStyle w:val="ListBullet"/>
            </w:pPr>
            <w:r>
              <w:t>LUMEN</w:t>
            </w:r>
          </w:p>
          <w:p w:rsidR="00AD46BF" w:rsidRPr="004937AE" w:rsidRDefault="00AD46BF" w:rsidP="00AD46BF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bookmarkStart w:id="0" w:name="_GoBack"/>
        <w:bookmarkEnd w:id="0"/>
      </w:tr>
    </w:tbl>
    <w:p w:rsidR="005B1D68" w:rsidRPr="00B074FB" w:rsidRDefault="00B074FB" w:rsidP="004937AE">
      <w:pPr>
        <w:pStyle w:val="Heading1"/>
        <w:rPr>
          <w:rFonts w:asciiTheme="minorHAnsi" w:hAnsiTheme="minorHAnsi" w:cstheme="minorHAnsi"/>
        </w:rPr>
      </w:pPr>
      <w:r w:rsidRPr="00B074FB">
        <w:rPr>
          <w:rFonts w:asciiTheme="minorHAnsi" w:hAnsiTheme="minorHAnsi" w:cstheme="minorHAnsi"/>
        </w:rPr>
        <w:t>Experience</w:t>
      </w:r>
      <w:r w:rsidR="001A59E7">
        <w:rPr>
          <w:rFonts w:asciiTheme="minorHAnsi" w:hAnsiTheme="minorHAnsi" w:cstheme="minorHAnsi"/>
        </w:rPr>
        <w:t xml:space="preserve"> </w:t>
      </w:r>
    </w:p>
    <w:p w:rsidR="0023705D" w:rsidRPr="00D413F9" w:rsidRDefault="003673A5" w:rsidP="00D413F9">
      <w:pPr>
        <w:pStyle w:val="Heading3"/>
      </w:pPr>
      <w:r>
        <w:t>AUG, 2018</w:t>
      </w:r>
      <w:r w:rsidR="00D413F9" w:rsidRPr="00D413F9">
        <w:t xml:space="preserve"> –</w:t>
      </w:r>
      <w:r>
        <w:t>DEC</w:t>
      </w:r>
      <w:r w:rsidR="00B92DBB" w:rsidRPr="00B92DBB">
        <w:t>, 201</w:t>
      </w:r>
      <w:r>
        <w:t>8</w:t>
      </w:r>
    </w:p>
    <w:p w:rsidR="008A4B6B" w:rsidRDefault="00EE259C" w:rsidP="008A4B6B">
      <w:pPr>
        <w:pStyle w:val="Heading3"/>
        <w:rPr>
          <w:rStyle w:val="Emphasis"/>
          <w:b/>
          <w:iCs w:val="0"/>
        </w:rPr>
      </w:pPr>
      <w:r>
        <w:rPr>
          <w:b/>
        </w:rPr>
        <w:t xml:space="preserve">PHP </w:t>
      </w:r>
      <w:r w:rsidR="00B92DBB" w:rsidRPr="00EE259C">
        <w:rPr>
          <w:b/>
        </w:rPr>
        <w:t xml:space="preserve"> Developer</w:t>
      </w:r>
      <w:r>
        <w:rPr>
          <w:b/>
        </w:rPr>
        <w:t xml:space="preserve"> INTERN</w:t>
      </w:r>
      <w:r w:rsidR="0095272C" w:rsidRPr="00EE259C">
        <w:rPr>
          <w:b/>
        </w:rPr>
        <w:t>/</w:t>
      </w:r>
      <w:r w:rsidR="00B92DBB" w:rsidRPr="00EE259C">
        <w:rPr>
          <w:rStyle w:val="Emphasis"/>
          <w:b/>
          <w:iCs w:val="0"/>
        </w:rPr>
        <w:t>Webloop Infotech LLP,Gurgaon</w:t>
      </w:r>
    </w:p>
    <w:p w:rsidR="008A4B6B" w:rsidRDefault="008A4B6B" w:rsidP="008A4B6B">
      <w:pPr>
        <w:pStyle w:val="Heading3"/>
        <w:rPr>
          <w:rStyle w:val="Emphasis"/>
          <w:b/>
          <w:iCs w:val="0"/>
        </w:rPr>
      </w:pPr>
    </w:p>
    <w:p w:rsidR="008A4B6B" w:rsidRDefault="008A4B6B" w:rsidP="008A4B6B">
      <w:pPr>
        <w:pStyle w:val="ListBullet"/>
        <w:numPr>
          <w:ilvl w:val="0"/>
          <w:numId w:val="4"/>
        </w:numPr>
        <w:jc w:val="both"/>
      </w:pPr>
      <w:r w:rsidRPr="008A4B6B">
        <w:t>As an Intern My job was to work on ongoing Web projects &amp; Learn new stuﬀ in web development.</w:t>
      </w:r>
    </w:p>
    <w:p w:rsidR="008A4B6B" w:rsidRPr="008A4B6B" w:rsidRDefault="008A4B6B" w:rsidP="008A4B6B">
      <w:pPr>
        <w:pStyle w:val="ListBullet"/>
        <w:numPr>
          <w:ilvl w:val="0"/>
          <w:numId w:val="4"/>
        </w:numPr>
        <w:rPr>
          <w:rStyle w:val="Emphasis"/>
          <w:iCs w:val="0"/>
        </w:rPr>
      </w:pPr>
      <w:r w:rsidRPr="008A4B6B">
        <w:t>I have worked with these Tools during my Internship phpmydmin, phpstrom , sublime , vscode</w:t>
      </w:r>
      <w:r>
        <w:t xml:space="preserve"> </w:t>
      </w:r>
      <w:r w:rsidRPr="008A4B6B">
        <w:t>,</w:t>
      </w:r>
      <w:r>
        <w:t xml:space="preserve"> </w:t>
      </w:r>
      <w:r w:rsidRPr="008A4B6B">
        <w:t>mysql,</w:t>
      </w:r>
      <w:r>
        <w:t xml:space="preserve"> </w:t>
      </w:r>
      <w:r w:rsidRPr="008A4B6B">
        <w:t xml:space="preserve">laragon, </w:t>
      </w:r>
      <w:r>
        <w:t>git, github.</w:t>
      </w:r>
    </w:p>
    <w:p w:rsidR="008A4B6B" w:rsidRDefault="008A4B6B" w:rsidP="00B92DBB">
      <w:pPr>
        <w:pStyle w:val="Heading3"/>
      </w:pPr>
    </w:p>
    <w:p w:rsidR="00D413F9" w:rsidRPr="00D413F9" w:rsidRDefault="003673A5" w:rsidP="00B92DBB">
      <w:pPr>
        <w:pStyle w:val="Heading3"/>
      </w:pPr>
      <w:r>
        <w:t>JAN</w:t>
      </w:r>
      <w:r w:rsidR="00AD46BF" w:rsidRPr="00AD46BF">
        <w:t>, 2019</w:t>
      </w:r>
      <w:r w:rsidR="00D413F9" w:rsidRPr="00D413F9">
        <w:t xml:space="preserve"> –</w:t>
      </w:r>
      <w:r w:rsidR="00AD46BF">
        <w:t xml:space="preserve"> </w:t>
      </w:r>
      <w:r w:rsidR="00B85607">
        <w:t>Current</w:t>
      </w:r>
    </w:p>
    <w:p w:rsidR="00D413F9" w:rsidRDefault="00AD46BF" w:rsidP="00B92DBB">
      <w:pPr>
        <w:pStyle w:val="Heading3"/>
        <w:rPr>
          <w:rStyle w:val="Emphasis"/>
          <w:b/>
        </w:rPr>
      </w:pPr>
      <w:r w:rsidRPr="00EE259C">
        <w:rPr>
          <w:b/>
        </w:rPr>
        <w:t>PHP Website Developer</w:t>
      </w:r>
      <w:r w:rsidR="0095272C" w:rsidRPr="00EE259C">
        <w:rPr>
          <w:b/>
        </w:rPr>
        <w:t>/</w:t>
      </w:r>
      <w:r w:rsidRPr="00EE259C">
        <w:rPr>
          <w:rStyle w:val="Emphasis"/>
          <w:b/>
        </w:rPr>
        <w:t>Webloop Infotech LLP,Gurgaon</w:t>
      </w:r>
    </w:p>
    <w:p w:rsidR="008A4B6B" w:rsidRDefault="008A4B6B" w:rsidP="00B92DBB">
      <w:pPr>
        <w:pStyle w:val="Heading3"/>
        <w:rPr>
          <w:rStyle w:val="Emphasis"/>
          <w:b/>
        </w:rPr>
      </w:pPr>
    </w:p>
    <w:p w:rsidR="00992C3A" w:rsidRDefault="008A4B6B" w:rsidP="00992C3A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>Work on Laravel Framework.</w:t>
      </w:r>
    </w:p>
    <w:p w:rsidR="00992C3A" w:rsidRDefault="00992C3A" w:rsidP="00992C3A">
      <w:pPr>
        <w:pStyle w:val="ListBullet"/>
        <w:numPr>
          <w:ilvl w:val="0"/>
          <w:numId w:val="4"/>
        </w:numPr>
      </w:pPr>
      <w:r w:rsidRPr="00992C3A">
        <w:rPr>
          <w:rFonts w:eastAsia="Times New Roman" w:cstheme="minorHAnsi"/>
          <w:color w:val="262B33"/>
        </w:rPr>
        <w:t>Deﬁne database requirements, and create &amp; integrate the database with the PHP.</w:t>
      </w:r>
    </w:p>
    <w:p w:rsidR="00992C3A" w:rsidRDefault="00992C3A" w:rsidP="00992C3A">
      <w:pPr>
        <w:pStyle w:val="ListBullet"/>
        <w:numPr>
          <w:ilvl w:val="0"/>
          <w:numId w:val="4"/>
        </w:numPr>
      </w:pPr>
      <w:r w:rsidRPr="00992C3A">
        <w:rPr>
          <w:rFonts w:eastAsia="Times New Roman" w:cstheme="minorHAnsi"/>
          <w:color w:val="262B33"/>
        </w:rPr>
        <w:t>Create attractive and responsive Websites for PC/Tabs/phone.</w:t>
      </w:r>
    </w:p>
    <w:p w:rsidR="00992C3A" w:rsidRDefault="00992C3A" w:rsidP="00992C3A">
      <w:pPr>
        <w:pStyle w:val="ListBullet"/>
        <w:numPr>
          <w:ilvl w:val="0"/>
          <w:numId w:val="4"/>
        </w:numPr>
      </w:pPr>
      <w:r w:rsidRPr="00992C3A">
        <w:rPr>
          <w:rFonts w:eastAsia="Times New Roman" w:cstheme="minorHAnsi"/>
          <w:color w:val="262B33"/>
        </w:rPr>
        <w:t>Translate designs into high quality code, build, and maintain using (MVC Pattern , OOPS Concept)</w:t>
      </w:r>
      <w:r>
        <w:rPr>
          <w:rFonts w:eastAsia="Times New Roman" w:cstheme="minorHAnsi"/>
          <w:color w:val="262B33"/>
        </w:rPr>
        <w:t>.</w:t>
      </w:r>
    </w:p>
    <w:p w:rsidR="00992C3A" w:rsidRDefault="00992C3A" w:rsidP="00992C3A">
      <w:pPr>
        <w:pStyle w:val="ListBullet"/>
        <w:numPr>
          <w:ilvl w:val="0"/>
          <w:numId w:val="4"/>
        </w:numPr>
      </w:pPr>
      <w:r w:rsidRPr="00992C3A">
        <w:rPr>
          <w:rFonts w:eastAsia="Times New Roman" w:cstheme="minorHAnsi"/>
          <w:color w:val="262B33"/>
        </w:rPr>
        <w:t>Integrated project Core PHP into Laravel Framework.</w:t>
      </w:r>
    </w:p>
    <w:p w:rsidR="00992C3A" w:rsidRDefault="00992C3A" w:rsidP="00992C3A">
      <w:pPr>
        <w:pStyle w:val="ListBullet"/>
        <w:numPr>
          <w:ilvl w:val="0"/>
          <w:numId w:val="4"/>
        </w:numPr>
      </w:pPr>
      <w:r w:rsidRPr="00992C3A">
        <w:rPr>
          <w:rFonts w:eastAsia="Times New Roman" w:cstheme="minorHAnsi"/>
          <w:color w:val="262B33"/>
        </w:rPr>
        <w:t>Having  good knowledge to create Rest API for mobile app.</w:t>
      </w:r>
    </w:p>
    <w:p w:rsidR="00992C3A" w:rsidRDefault="00992C3A" w:rsidP="00992C3A">
      <w:pPr>
        <w:pStyle w:val="ListBullet"/>
        <w:numPr>
          <w:ilvl w:val="0"/>
          <w:numId w:val="4"/>
        </w:numPr>
      </w:pPr>
      <w:r w:rsidRPr="00992C3A">
        <w:rPr>
          <w:rFonts w:eastAsia="Times New Roman" w:cstheme="minorHAnsi"/>
          <w:color w:val="262B33"/>
        </w:rPr>
        <w:t>Having  good understanding to create admin panel to manage Mobile App.</w:t>
      </w:r>
    </w:p>
    <w:p w:rsidR="00B074FB" w:rsidRPr="00992C3A" w:rsidRDefault="00992C3A" w:rsidP="00B074FB">
      <w:pPr>
        <w:pStyle w:val="ListBullet"/>
        <w:numPr>
          <w:ilvl w:val="0"/>
          <w:numId w:val="4"/>
        </w:numPr>
      </w:pPr>
      <w:r w:rsidRPr="00992C3A">
        <w:rPr>
          <w:rFonts w:eastAsia="Times New Roman" w:cstheme="minorHAnsi"/>
          <w:color w:val="262B33"/>
        </w:rPr>
        <w:t>Having experience to use Cpanel , Hostinger.</w:t>
      </w:r>
    </w:p>
    <w:p w:rsidR="007E6B41" w:rsidRDefault="007E6B41" w:rsidP="00EE259C">
      <w:pPr>
        <w:pStyle w:val="Heading1"/>
      </w:pPr>
    </w:p>
    <w:p w:rsidR="007E6B41" w:rsidRDefault="007E6B41" w:rsidP="00EE259C">
      <w:pPr>
        <w:pStyle w:val="Heading1"/>
      </w:pPr>
    </w:p>
    <w:p w:rsidR="00B074FB" w:rsidRDefault="00D0251A" w:rsidP="00EE259C">
      <w:pPr>
        <w:pStyle w:val="Heading1"/>
      </w:pPr>
      <w:sdt>
        <w:sdtPr>
          <w:alias w:val="Education:"/>
          <w:tag w:val="Education:"/>
          <w:id w:val="543866955"/>
          <w:placeholder>
            <w:docPart w:val="108BA50E0DE342CC89D9F99A41106B4B"/>
          </w:placeholder>
          <w:temporary/>
          <w:showingPlcHdr/>
        </w:sdtPr>
        <w:sdtContent>
          <w:r w:rsidR="0070237E" w:rsidRPr="00B074FB">
            <w:rPr>
              <w:rFonts w:asciiTheme="minorHAnsi" w:hAnsiTheme="minorHAnsi" w:cstheme="minorHAnsi"/>
            </w:rPr>
            <w:t>Education</w:t>
          </w:r>
        </w:sdtContent>
      </w:sdt>
    </w:p>
    <w:p w:rsidR="007E6B41" w:rsidRPr="007E6B41" w:rsidRDefault="00B074FB" w:rsidP="00B074FB">
      <w:pPr>
        <w:pStyle w:val="ListBullet"/>
        <w:numPr>
          <w:ilvl w:val="0"/>
          <w:numId w:val="4"/>
        </w:numPr>
      </w:pPr>
      <w:r w:rsidRPr="007E6B41">
        <w:rPr>
          <w:rFonts w:eastAsia="Times New Roman" w:cstheme="minorHAnsi"/>
          <w:color w:val="262B33"/>
        </w:rPr>
        <w:t>Commerce ( K.S.M Public School).</w:t>
      </w:r>
    </w:p>
    <w:p w:rsidR="00B074FB" w:rsidRDefault="00B074FB" w:rsidP="00B074FB">
      <w:pPr>
        <w:pStyle w:val="ListBullet"/>
        <w:numPr>
          <w:ilvl w:val="0"/>
          <w:numId w:val="4"/>
        </w:numPr>
      </w:pPr>
      <w:r w:rsidRPr="007E6B41">
        <w:rPr>
          <w:rFonts w:eastAsia="Times New Roman" w:cstheme="minorHAnsi"/>
          <w:color w:val="262B33"/>
        </w:rPr>
        <w:t>BCA-MCA Integrated Programme  ( IGNOU ).</w:t>
      </w:r>
    </w:p>
    <w:p w:rsidR="00B074FB" w:rsidRDefault="009E6538" w:rsidP="009E6538">
      <w:pPr>
        <w:pStyle w:val="Heading1"/>
        <w:rPr>
          <w:rFonts w:asciiTheme="minorHAnsi" w:hAnsiTheme="minorHAnsi" w:cstheme="minorHAnsi"/>
        </w:rPr>
      </w:pPr>
      <w:r w:rsidRPr="00B074FB">
        <w:rPr>
          <w:rFonts w:asciiTheme="minorHAnsi" w:hAnsiTheme="minorHAnsi" w:cstheme="minorHAnsi"/>
        </w:rPr>
        <w:t>Project</w:t>
      </w:r>
      <w:r w:rsidR="007E6B41">
        <w:rPr>
          <w:rFonts w:asciiTheme="minorHAnsi" w:hAnsiTheme="minorHAnsi" w:cstheme="minorHAnsi"/>
        </w:rPr>
        <w:t xml:space="preserve"> </w:t>
      </w:r>
    </w:p>
    <w:p w:rsidR="007E6B41" w:rsidRPr="00B074FB" w:rsidRDefault="007E6B41" w:rsidP="009E6538">
      <w:pPr>
        <w:pStyle w:val="Heading1"/>
        <w:rPr>
          <w:rFonts w:asciiTheme="minorHAnsi" w:hAnsiTheme="minorHAnsi" w:cstheme="minorHAnsi"/>
        </w:rPr>
      </w:pPr>
    </w:p>
    <w:p w:rsidR="009E6538" w:rsidRDefault="009E6538" w:rsidP="009E6538">
      <w:pPr>
        <w:pStyle w:val="Heading3"/>
      </w:pPr>
      <w:r>
        <w:rPr>
          <w:b/>
        </w:rPr>
        <w:t>Gyanshetra</w:t>
      </w:r>
      <w:r w:rsidR="003673A5">
        <w:rPr>
          <w:b/>
        </w:rPr>
        <w:t xml:space="preserve">   ( Education )</w:t>
      </w:r>
      <w:r w:rsidR="00DD0909">
        <w:rPr>
          <w:b/>
        </w:rPr>
        <w:t xml:space="preserve">                                                        </w:t>
      </w:r>
    </w:p>
    <w:p w:rsidR="009E6538" w:rsidRDefault="00C01DFF" w:rsidP="009E6538">
      <w:pPr>
        <w:pStyle w:val="Heading3"/>
      </w:pPr>
      <w:r>
        <w:t>Role  : Developer</w:t>
      </w:r>
    </w:p>
    <w:p w:rsidR="00583538" w:rsidRDefault="00583538" w:rsidP="009E6538">
      <w:pPr>
        <w:pStyle w:val="Heading3"/>
        <w:rPr>
          <w:rFonts w:eastAsiaTheme="minorHAnsi" w:cstheme="minorBidi"/>
          <w:caps w:val="0"/>
          <w:szCs w:val="22"/>
        </w:rPr>
      </w:pPr>
      <w:r>
        <w:t xml:space="preserve">LINK : </w:t>
      </w:r>
      <w:hyperlink r:id="rId10" w:history="1">
        <w:r w:rsidRPr="00583538">
          <w:rPr>
            <w:rFonts w:eastAsiaTheme="minorHAnsi" w:cstheme="minorBidi"/>
            <w:caps w:val="0"/>
            <w:color w:val="0000FF"/>
            <w:szCs w:val="22"/>
            <w:u w:val="single"/>
          </w:rPr>
          <w:t>http://api.gyanshetra.in/</w:t>
        </w:r>
      </w:hyperlink>
    </w:p>
    <w:p w:rsidR="00992C3A" w:rsidRDefault="00992C3A" w:rsidP="009E6538">
      <w:pPr>
        <w:pStyle w:val="Heading3"/>
        <w:rPr>
          <w:rFonts w:eastAsiaTheme="minorHAnsi" w:cstheme="minorBidi"/>
          <w:caps w:val="0"/>
          <w:szCs w:val="22"/>
        </w:rPr>
      </w:pPr>
    </w:p>
    <w:p w:rsidR="00992C3A" w:rsidRDefault="00992C3A" w:rsidP="00992C3A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 xml:space="preserve">Admin Panel using laravel framework. </w:t>
      </w:r>
    </w:p>
    <w:p w:rsidR="00992C3A" w:rsidRDefault="0052231B" w:rsidP="00992C3A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>PHP, MySQL  is use for backend and database.</w:t>
      </w:r>
    </w:p>
    <w:p w:rsidR="00992C3A" w:rsidRPr="00992C3A" w:rsidRDefault="00B074FB" w:rsidP="00992C3A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>Rest API creation to manage Mobile App.</w:t>
      </w:r>
    </w:p>
    <w:p w:rsidR="00B074FB" w:rsidRDefault="00B074FB" w:rsidP="00DD0909">
      <w:pPr>
        <w:pStyle w:val="Heading3"/>
        <w:rPr>
          <w:rFonts w:eastAsia="Times New Roman" w:cstheme="minorHAnsi"/>
          <w:caps w:val="0"/>
          <w:color w:val="262B33"/>
          <w:szCs w:val="22"/>
        </w:rPr>
      </w:pPr>
    </w:p>
    <w:p w:rsidR="00DD0909" w:rsidRDefault="003673A5" w:rsidP="00DD0909">
      <w:pPr>
        <w:pStyle w:val="Heading3"/>
      </w:pPr>
      <w:r>
        <w:rPr>
          <w:b/>
        </w:rPr>
        <w:t>CHALOBAZAR   ( ECOMMERCE )</w:t>
      </w:r>
      <w:r w:rsidR="00DD0909">
        <w:rPr>
          <w:b/>
        </w:rPr>
        <w:t xml:space="preserve">                                                           </w:t>
      </w:r>
    </w:p>
    <w:p w:rsidR="00C01DFF" w:rsidRDefault="00C01DFF" w:rsidP="00C01DFF">
      <w:pPr>
        <w:pStyle w:val="Heading3"/>
      </w:pPr>
      <w:r>
        <w:t>Role  : Developer</w:t>
      </w:r>
    </w:p>
    <w:p w:rsidR="00583538" w:rsidRPr="00DD0909" w:rsidRDefault="00583538" w:rsidP="009E6538">
      <w:pPr>
        <w:pStyle w:val="Heading3"/>
      </w:pPr>
      <w:r>
        <w:t xml:space="preserve">LINK : </w:t>
      </w:r>
      <w:hyperlink r:id="rId11" w:history="1">
        <w:r w:rsidRPr="00583538">
          <w:rPr>
            <w:rFonts w:eastAsiaTheme="minorHAnsi" w:cstheme="minorBidi"/>
            <w:caps w:val="0"/>
            <w:color w:val="0000FF"/>
            <w:szCs w:val="22"/>
            <w:u w:val="single"/>
          </w:rPr>
          <w:t>http://chalobazar.webloopinfotech.com/</w:t>
        </w:r>
      </w:hyperlink>
    </w:p>
    <w:p w:rsidR="00B074FB" w:rsidRDefault="00B074FB" w:rsidP="00DD0909">
      <w:pPr>
        <w:pStyle w:val="Heading3"/>
        <w:rPr>
          <w:b/>
        </w:rPr>
      </w:pPr>
    </w:p>
    <w:p w:rsidR="00B074FB" w:rsidRDefault="00B074FB" w:rsidP="00B074FB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 xml:space="preserve">Admin Panel using  laravel framework. </w:t>
      </w:r>
    </w:p>
    <w:p w:rsidR="00B074FB" w:rsidRDefault="00B074FB" w:rsidP="00B074FB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>PHP, MySQL  is use for backend and database.</w:t>
      </w:r>
    </w:p>
    <w:p w:rsidR="00B074FB" w:rsidRPr="00992C3A" w:rsidRDefault="00B074FB" w:rsidP="00B074FB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>Rest API creation to manage Mobile App.</w:t>
      </w:r>
    </w:p>
    <w:p w:rsidR="00B074FB" w:rsidRDefault="00B074FB" w:rsidP="00DD0909">
      <w:pPr>
        <w:pStyle w:val="Heading3"/>
        <w:rPr>
          <w:b/>
        </w:rPr>
      </w:pPr>
    </w:p>
    <w:p w:rsidR="00DD0909" w:rsidRDefault="00DD0909" w:rsidP="00DD0909">
      <w:pPr>
        <w:pStyle w:val="Heading3"/>
      </w:pPr>
      <w:r>
        <w:rPr>
          <w:b/>
        </w:rPr>
        <w:t>GAADIWEB</w:t>
      </w:r>
      <w:r w:rsidR="003673A5">
        <w:rPr>
          <w:b/>
        </w:rPr>
        <w:t xml:space="preserve">    ( ECOMMERCE )</w:t>
      </w:r>
    </w:p>
    <w:p w:rsidR="00C01DFF" w:rsidRDefault="00C01DFF" w:rsidP="00C01DFF">
      <w:pPr>
        <w:pStyle w:val="Heading3"/>
      </w:pPr>
      <w:r>
        <w:t>Role  : Developer</w:t>
      </w:r>
    </w:p>
    <w:p w:rsidR="00583538" w:rsidRDefault="00583538" w:rsidP="009E6538">
      <w:pPr>
        <w:pStyle w:val="Heading3"/>
        <w:rPr>
          <w:rFonts w:eastAsiaTheme="minorHAnsi" w:cstheme="minorBidi"/>
          <w:caps w:val="0"/>
          <w:szCs w:val="22"/>
        </w:rPr>
      </w:pPr>
      <w:r>
        <w:t xml:space="preserve">LINK : </w:t>
      </w:r>
      <w:hyperlink r:id="rId12" w:history="1">
        <w:r w:rsidRPr="00583538">
          <w:rPr>
            <w:rFonts w:eastAsiaTheme="minorHAnsi" w:cstheme="minorBidi"/>
            <w:caps w:val="0"/>
            <w:color w:val="0000FF"/>
            <w:szCs w:val="22"/>
            <w:u w:val="single"/>
          </w:rPr>
          <w:t>https://gaadiweb.com/</w:t>
        </w:r>
      </w:hyperlink>
    </w:p>
    <w:p w:rsidR="00B074FB" w:rsidRDefault="00B074FB" w:rsidP="009E6538">
      <w:pPr>
        <w:pStyle w:val="Heading3"/>
        <w:rPr>
          <w:rFonts w:eastAsiaTheme="minorHAnsi" w:cstheme="minorBidi"/>
          <w:caps w:val="0"/>
          <w:szCs w:val="22"/>
        </w:rPr>
      </w:pPr>
    </w:p>
    <w:p w:rsidR="00B074FB" w:rsidRDefault="00B074FB" w:rsidP="00B074FB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 xml:space="preserve">Rest API creation to manage mobile app using lumen framework. </w:t>
      </w:r>
    </w:p>
    <w:p w:rsidR="00B074FB" w:rsidRDefault="00B074FB" w:rsidP="00583538">
      <w:pPr>
        <w:pStyle w:val="Heading3"/>
        <w:rPr>
          <w:rFonts w:eastAsia="Times New Roman" w:cstheme="minorHAnsi"/>
          <w:caps w:val="0"/>
          <w:color w:val="262B33"/>
          <w:szCs w:val="22"/>
        </w:rPr>
      </w:pPr>
    </w:p>
    <w:p w:rsidR="00583538" w:rsidRDefault="00C01DFF" w:rsidP="00583538">
      <w:pPr>
        <w:pStyle w:val="Heading3"/>
      </w:pPr>
      <w:r>
        <w:rPr>
          <w:b/>
        </w:rPr>
        <w:t>Livebitmining</w:t>
      </w:r>
      <w:r w:rsidR="003673A5">
        <w:rPr>
          <w:b/>
        </w:rPr>
        <w:t xml:space="preserve">   ( MULTI LEVEL MARKETING )</w:t>
      </w:r>
    </w:p>
    <w:p w:rsidR="00C01DFF" w:rsidRDefault="00C01DFF" w:rsidP="00C01DFF">
      <w:pPr>
        <w:pStyle w:val="Heading3"/>
      </w:pPr>
      <w:r>
        <w:t>Role  : Developer</w:t>
      </w:r>
    </w:p>
    <w:p w:rsidR="00583538" w:rsidRDefault="00583538" w:rsidP="00583538">
      <w:pPr>
        <w:pStyle w:val="Heading3"/>
        <w:rPr>
          <w:rFonts w:eastAsiaTheme="minorHAnsi" w:cstheme="minorBidi"/>
          <w:caps w:val="0"/>
          <w:szCs w:val="22"/>
        </w:rPr>
      </w:pPr>
      <w:r>
        <w:t xml:space="preserve">LINK : </w:t>
      </w:r>
      <w:r w:rsidRPr="00583538">
        <w:rPr>
          <w:rFonts w:eastAsiaTheme="minorHAnsi" w:cstheme="minorBidi"/>
          <w:caps w:val="0"/>
          <w:color w:val="0000FF"/>
          <w:szCs w:val="22"/>
          <w:u w:val="single"/>
        </w:rPr>
        <w:t>http</w:t>
      </w:r>
      <w:r w:rsidR="00C01DFF">
        <w:rPr>
          <w:rFonts w:eastAsiaTheme="minorHAnsi" w:cstheme="minorBidi"/>
          <w:caps w:val="0"/>
          <w:color w:val="0000FF"/>
          <w:szCs w:val="22"/>
          <w:u w:val="single"/>
        </w:rPr>
        <w:t>s</w:t>
      </w:r>
      <w:r w:rsidRPr="00583538">
        <w:rPr>
          <w:rFonts w:eastAsiaTheme="minorHAnsi" w:cstheme="minorBidi"/>
          <w:caps w:val="0"/>
          <w:color w:val="0000FF"/>
          <w:szCs w:val="22"/>
          <w:u w:val="single"/>
        </w:rPr>
        <w:t>://w</w:t>
      </w:r>
      <w:r w:rsidR="00C01DFF">
        <w:rPr>
          <w:rFonts w:eastAsiaTheme="minorHAnsi" w:cstheme="minorBidi"/>
          <w:caps w:val="0"/>
          <w:color w:val="0000FF"/>
          <w:szCs w:val="22"/>
          <w:u w:val="single"/>
        </w:rPr>
        <w:t>ww.livebitmining.ru</w:t>
      </w:r>
      <w:r w:rsidRPr="00583538">
        <w:rPr>
          <w:rFonts w:eastAsiaTheme="minorHAnsi" w:cstheme="minorBidi"/>
          <w:caps w:val="0"/>
          <w:color w:val="0000FF"/>
          <w:szCs w:val="22"/>
          <w:u w:val="single"/>
        </w:rPr>
        <w:t>/</w:t>
      </w:r>
    </w:p>
    <w:p w:rsidR="00B074FB" w:rsidRDefault="00B074FB" w:rsidP="00583538">
      <w:pPr>
        <w:pStyle w:val="Heading3"/>
        <w:rPr>
          <w:rFonts w:eastAsiaTheme="minorHAnsi" w:cstheme="minorBidi"/>
          <w:caps w:val="0"/>
          <w:szCs w:val="22"/>
        </w:rPr>
      </w:pPr>
    </w:p>
    <w:p w:rsidR="00B074FB" w:rsidRDefault="00B074FB" w:rsidP="00B074FB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>Multi</w:t>
      </w:r>
      <w:r w:rsidR="007E6B41">
        <w:rPr>
          <w:rFonts w:eastAsia="Times New Roman" w:cstheme="minorHAnsi"/>
          <w:color w:val="262B33"/>
        </w:rPr>
        <w:t xml:space="preserve"> </w:t>
      </w:r>
      <w:r>
        <w:rPr>
          <w:rFonts w:eastAsia="Times New Roman" w:cstheme="minorHAnsi"/>
          <w:color w:val="262B33"/>
        </w:rPr>
        <w:t xml:space="preserve"> Admin Panel using laravel framework. </w:t>
      </w:r>
    </w:p>
    <w:p w:rsidR="00583538" w:rsidRPr="00C01DFF" w:rsidRDefault="00B074FB" w:rsidP="00B074FB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>PHP, MySQL  is use for backend and database.</w:t>
      </w:r>
    </w:p>
    <w:p w:rsidR="00C01DFF" w:rsidRPr="00B074FB" w:rsidRDefault="00C01DFF" w:rsidP="00C01DFF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>Frontend design with responsive for all devices.</w:t>
      </w:r>
    </w:p>
    <w:p w:rsidR="00C01DFF" w:rsidRDefault="00C01DFF" w:rsidP="00C01DFF">
      <w:pPr>
        <w:pStyle w:val="ListBullet"/>
        <w:numPr>
          <w:ilvl w:val="0"/>
          <w:numId w:val="0"/>
        </w:numPr>
        <w:ind w:left="360" w:hanging="360"/>
        <w:rPr>
          <w:rFonts w:eastAsia="Times New Roman" w:cstheme="minorHAnsi"/>
          <w:color w:val="262B33"/>
        </w:rPr>
      </w:pPr>
    </w:p>
    <w:p w:rsidR="00C01DFF" w:rsidRDefault="00C01DFF" w:rsidP="00C01DFF">
      <w:pPr>
        <w:pStyle w:val="ListBullet"/>
        <w:numPr>
          <w:ilvl w:val="0"/>
          <w:numId w:val="0"/>
        </w:numPr>
        <w:ind w:left="360" w:hanging="360"/>
        <w:rPr>
          <w:rFonts w:eastAsia="Times New Roman" w:cstheme="minorHAnsi"/>
          <w:color w:val="262B33"/>
        </w:rPr>
      </w:pPr>
    </w:p>
    <w:p w:rsidR="00C01DFF" w:rsidRDefault="00C01DFF" w:rsidP="00C01DFF">
      <w:pPr>
        <w:pStyle w:val="Heading3"/>
      </w:pPr>
      <w:r>
        <w:rPr>
          <w:b/>
        </w:rPr>
        <w:t>Getitrent</w:t>
      </w:r>
      <w:r w:rsidR="003673A5">
        <w:rPr>
          <w:b/>
        </w:rPr>
        <w:t xml:space="preserve">   ( SERVICE PROVIDER )</w:t>
      </w:r>
    </w:p>
    <w:p w:rsidR="00C01DFF" w:rsidRDefault="00C01DFF" w:rsidP="00C01DFF">
      <w:pPr>
        <w:pStyle w:val="Heading3"/>
      </w:pPr>
      <w:r>
        <w:t>Role  : Developer</w:t>
      </w:r>
    </w:p>
    <w:p w:rsidR="00C01DFF" w:rsidRDefault="00C01DFF" w:rsidP="00C01DFF">
      <w:pPr>
        <w:pStyle w:val="Heading3"/>
        <w:rPr>
          <w:rFonts w:eastAsiaTheme="minorHAnsi" w:cstheme="minorBidi"/>
          <w:caps w:val="0"/>
          <w:szCs w:val="22"/>
        </w:rPr>
      </w:pPr>
      <w:r>
        <w:t xml:space="preserve">LINK : </w:t>
      </w:r>
      <w:r w:rsidRPr="00583538">
        <w:rPr>
          <w:rFonts w:eastAsiaTheme="minorHAnsi" w:cstheme="minorBidi"/>
          <w:caps w:val="0"/>
          <w:color w:val="0000FF"/>
          <w:szCs w:val="22"/>
          <w:u w:val="single"/>
        </w:rPr>
        <w:t>http</w:t>
      </w:r>
      <w:r>
        <w:rPr>
          <w:rFonts w:eastAsiaTheme="minorHAnsi" w:cstheme="minorBidi"/>
          <w:caps w:val="0"/>
          <w:color w:val="0000FF"/>
          <w:szCs w:val="22"/>
          <w:u w:val="single"/>
        </w:rPr>
        <w:t>s</w:t>
      </w:r>
      <w:r w:rsidRPr="00583538">
        <w:rPr>
          <w:rFonts w:eastAsiaTheme="minorHAnsi" w:cstheme="minorBidi"/>
          <w:caps w:val="0"/>
          <w:color w:val="0000FF"/>
          <w:szCs w:val="22"/>
          <w:u w:val="single"/>
        </w:rPr>
        <w:t>://w</w:t>
      </w:r>
      <w:r>
        <w:rPr>
          <w:rFonts w:eastAsiaTheme="minorHAnsi" w:cstheme="minorBidi"/>
          <w:caps w:val="0"/>
          <w:color w:val="0000FF"/>
          <w:szCs w:val="22"/>
          <w:u w:val="single"/>
        </w:rPr>
        <w:t>ww.getitrent.com</w:t>
      </w:r>
      <w:r w:rsidRPr="00583538">
        <w:rPr>
          <w:rFonts w:eastAsiaTheme="minorHAnsi" w:cstheme="minorBidi"/>
          <w:caps w:val="0"/>
          <w:color w:val="0000FF"/>
          <w:szCs w:val="22"/>
          <w:u w:val="single"/>
        </w:rPr>
        <w:t>/</w:t>
      </w:r>
    </w:p>
    <w:p w:rsidR="00C01DFF" w:rsidRDefault="00C01DFF" w:rsidP="00C01DFF">
      <w:pPr>
        <w:pStyle w:val="Heading3"/>
        <w:rPr>
          <w:rFonts w:eastAsiaTheme="minorHAnsi" w:cstheme="minorBidi"/>
          <w:caps w:val="0"/>
          <w:szCs w:val="22"/>
        </w:rPr>
      </w:pPr>
    </w:p>
    <w:p w:rsidR="00C01DFF" w:rsidRDefault="00C01DFF" w:rsidP="00C01DFF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 xml:space="preserve"> Admin Panel using laravel framework. </w:t>
      </w:r>
    </w:p>
    <w:p w:rsidR="00C01DFF" w:rsidRPr="00C01DFF" w:rsidRDefault="00C01DFF" w:rsidP="00C01DFF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>PHP, MySQL  is use for backend and database.</w:t>
      </w:r>
    </w:p>
    <w:p w:rsidR="00C01DFF" w:rsidRPr="00B074FB" w:rsidRDefault="00C01DFF" w:rsidP="00C01DFF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>Frontend design with responsive for all devices.</w:t>
      </w:r>
    </w:p>
    <w:p w:rsidR="00C01DFF" w:rsidRPr="00B074FB" w:rsidRDefault="00C01DFF" w:rsidP="00C01DFF">
      <w:pPr>
        <w:pStyle w:val="ListBullet"/>
        <w:numPr>
          <w:ilvl w:val="0"/>
          <w:numId w:val="0"/>
        </w:numPr>
        <w:ind w:left="360" w:hanging="360"/>
      </w:pPr>
    </w:p>
    <w:p w:rsidR="00C01DFF" w:rsidRDefault="00C01DFF" w:rsidP="00C01DFF">
      <w:pPr>
        <w:pStyle w:val="Heading3"/>
      </w:pPr>
      <w:r>
        <w:rPr>
          <w:b/>
        </w:rPr>
        <w:lastRenderedPageBreak/>
        <w:t>wsci</w:t>
      </w:r>
      <w:r w:rsidR="003673A5">
        <w:rPr>
          <w:b/>
        </w:rPr>
        <w:t xml:space="preserve">    ( LIQUOR INFORMATIVE )</w:t>
      </w:r>
    </w:p>
    <w:p w:rsidR="00C01DFF" w:rsidRDefault="00C01DFF" w:rsidP="00C01DFF">
      <w:pPr>
        <w:pStyle w:val="Heading3"/>
      </w:pPr>
      <w:r>
        <w:t>Role  : Developer</w:t>
      </w:r>
    </w:p>
    <w:p w:rsidR="00C01DFF" w:rsidRDefault="00C01DFF" w:rsidP="00C01DFF">
      <w:pPr>
        <w:pStyle w:val="Heading3"/>
        <w:rPr>
          <w:rFonts w:eastAsiaTheme="minorHAnsi" w:cstheme="minorBidi"/>
          <w:caps w:val="0"/>
          <w:szCs w:val="22"/>
        </w:rPr>
      </w:pPr>
      <w:r>
        <w:t xml:space="preserve">LINK : </w:t>
      </w:r>
      <w:r w:rsidRPr="00583538">
        <w:rPr>
          <w:rFonts w:eastAsiaTheme="minorHAnsi" w:cstheme="minorBidi"/>
          <w:caps w:val="0"/>
          <w:color w:val="0000FF"/>
          <w:szCs w:val="22"/>
          <w:u w:val="single"/>
        </w:rPr>
        <w:t>http://w</w:t>
      </w:r>
      <w:r>
        <w:rPr>
          <w:rFonts w:eastAsiaTheme="minorHAnsi" w:cstheme="minorBidi"/>
          <w:caps w:val="0"/>
          <w:color w:val="0000FF"/>
          <w:szCs w:val="22"/>
          <w:u w:val="single"/>
        </w:rPr>
        <w:t>ww.wsci.in</w:t>
      </w:r>
      <w:r w:rsidRPr="00583538">
        <w:rPr>
          <w:rFonts w:eastAsiaTheme="minorHAnsi" w:cstheme="minorBidi"/>
          <w:caps w:val="0"/>
          <w:color w:val="0000FF"/>
          <w:szCs w:val="22"/>
          <w:u w:val="single"/>
        </w:rPr>
        <w:t>/</w:t>
      </w:r>
    </w:p>
    <w:p w:rsidR="00C01DFF" w:rsidRDefault="00C01DFF" w:rsidP="00C01DFF">
      <w:pPr>
        <w:pStyle w:val="Heading3"/>
        <w:rPr>
          <w:rFonts w:eastAsiaTheme="minorHAnsi" w:cstheme="minorBidi"/>
          <w:caps w:val="0"/>
          <w:szCs w:val="22"/>
        </w:rPr>
      </w:pPr>
    </w:p>
    <w:p w:rsidR="00C01DFF" w:rsidRDefault="00C01DFF" w:rsidP="00C01DFF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 xml:space="preserve"> Admin Panel using laravel framework. </w:t>
      </w:r>
    </w:p>
    <w:p w:rsidR="00C01DFF" w:rsidRPr="00C01DFF" w:rsidRDefault="00C01DFF" w:rsidP="00C01DFF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>PHP, MySQL  is use for backend and database.</w:t>
      </w:r>
    </w:p>
    <w:p w:rsidR="00C01DFF" w:rsidRPr="00B074FB" w:rsidRDefault="00C01DFF" w:rsidP="00C01DFF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>Frontend design with responsive for all devices.</w:t>
      </w:r>
    </w:p>
    <w:p w:rsidR="009E6538" w:rsidRPr="00EE259C" w:rsidRDefault="009E6538" w:rsidP="00C01DFF">
      <w:pPr>
        <w:pStyle w:val="Heading3"/>
        <w:rPr>
          <w:sz w:val="24"/>
        </w:rPr>
      </w:pPr>
    </w:p>
    <w:p w:rsidR="00284E52" w:rsidRDefault="00284E52" w:rsidP="00C01DFF">
      <w:pPr>
        <w:pStyle w:val="Heading3"/>
      </w:pPr>
      <w:r>
        <w:rPr>
          <w:b/>
        </w:rPr>
        <w:t>POWERM</w:t>
      </w:r>
      <w:r w:rsidR="003673A5">
        <w:rPr>
          <w:b/>
        </w:rPr>
        <w:t xml:space="preserve">   ( ELECTRONICS SERVICES )</w:t>
      </w:r>
    </w:p>
    <w:p w:rsidR="00284E52" w:rsidRDefault="00284E52" w:rsidP="00C01DFF">
      <w:pPr>
        <w:pStyle w:val="Heading3"/>
      </w:pPr>
      <w:r>
        <w:t>Role  : Developer</w:t>
      </w:r>
    </w:p>
    <w:p w:rsidR="00284E52" w:rsidRDefault="00284E52" w:rsidP="00C01DFF">
      <w:pPr>
        <w:pStyle w:val="Heading3"/>
        <w:rPr>
          <w:rFonts w:eastAsiaTheme="minorHAnsi" w:cstheme="minorBidi"/>
          <w:caps w:val="0"/>
          <w:szCs w:val="22"/>
        </w:rPr>
      </w:pPr>
      <w:r>
        <w:t xml:space="preserve">LINK : </w:t>
      </w:r>
      <w:r w:rsidRPr="00583538">
        <w:rPr>
          <w:rFonts w:eastAsiaTheme="minorHAnsi" w:cstheme="minorBidi"/>
          <w:caps w:val="0"/>
          <w:color w:val="0000FF"/>
          <w:szCs w:val="22"/>
          <w:u w:val="single"/>
        </w:rPr>
        <w:t>http://w</w:t>
      </w:r>
      <w:r>
        <w:rPr>
          <w:rFonts w:eastAsiaTheme="minorHAnsi" w:cstheme="minorBidi"/>
          <w:caps w:val="0"/>
          <w:color w:val="0000FF"/>
          <w:szCs w:val="22"/>
          <w:u w:val="single"/>
        </w:rPr>
        <w:t>ww.powerm.in</w:t>
      </w:r>
      <w:r w:rsidRPr="00583538">
        <w:rPr>
          <w:rFonts w:eastAsiaTheme="minorHAnsi" w:cstheme="minorBidi"/>
          <w:caps w:val="0"/>
          <w:color w:val="0000FF"/>
          <w:szCs w:val="22"/>
          <w:u w:val="single"/>
        </w:rPr>
        <w:t>/</w:t>
      </w:r>
    </w:p>
    <w:p w:rsidR="00284E52" w:rsidRDefault="00284E52" w:rsidP="00C01DFF">
      <w:pPr>
        <w:pStyle w:val="Heading3"/>
        <w:rPr>
          <w:rFonts w:eastAsiaTheme="minorHAnsi" w:cstheme="minorBidi"/>
          <w:caps w:val="0"/>
          <w:szCs w:val="22"/>
        </w:rPr>
      </w:pPr>
    </w:p>
    <w:p w:rsidR="00284E52" w:rsidRDefault="00284E52" w:rsidP="00C01DFF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 xml:space="preserve"> Admin Panel using laravel framework. </w:t>
      </w:r>
    </w:p>
    <w:p w:rsidR="00284E52" w:rsidRPr="00C01DFF" w:rsidRDefault="00284E52" w:rsidP="00C01DFF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>PHP, MySQL  is use for backend and database.</w:t>
      </w:r>
    </w:p>
    <w:p w:rsidR="00284E52" w:rsidRPr="00B074FB" w:rsidRDefault="00284E52" w:rsidP="00C01DFF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>Frontend design with responsive for all devices.</w:t>
      </w:r>
    </w:p>
    <w:p w:rsidR="00BC7376" w:rsidRDefault="00BC7376" w:rsidP="00BC7376"/>
    <w:p w:rsidR="00284E52" w:rsidRDefault="00284E52" w:rsidP="00284E52">
      <w:pPr>
        <w:pStyle w:val="Heading3"/>
      </w:pPr>
      <w:r>
        <w:rPr>
          <w:b/>
        </w:rPr>
        <w:t>KGSOMANI</w:t>
      </w:r>
      <w:r w:rsidR="003673A5">
        <w:rPr>
          <w:b/>
        </w:rPr>
        <w:t xml:space="preserve">    ( CMS )</w:t>
      </w:r>
    </w:p>
    <w:p w:rsidR="00284E52" w:rsidRDefault="00284E52" w:rsidP="00284E52">
      <w:pPr>
        <w:pStyle w:val="Heading3"/>
      </w:pPr>
      <w:r>
        <w:t>Role  : Developer</w:t>
      </w:r>
    </w:p>
    <w:p w:rsidR="00284E52" w:rsidRDefault="00284E52" w:rsidP="00284E52">
      <w:pPr>
        <w:pStyle w:val="Heading3"/>
        <w:rPr>
          <w:rFonts w:eastAsiaTheme="minorHAnsi" w:cstheme="minorBidi"/>
          <w:caps w:val="0"/>
          <w:szCs w:val="22"/>
        </w:rPr>
      </w:pPr>
      <w:r>
        <w:t xml:space="preserve">LINK : </w:t>
      </w:r>
      <w:r w:rsidRPr="00284E52">
        <w:rPr>
          <w:rFonts w:eastAsiaTheme="minorHAnsi" w:cstheme="minorBidi"/>
          <w:caps w:val="0"/>
          <w:color w:val="0000FF"/>
          <w:szCs w:val="22"/>
          <w:u w:val="single"/>
        </w:rPr>
        <w:t>http://kgsomani.techiesukh.com/</w:t>
      </w:r>
    </w:p>
    <w:p w:rsidR="00284E52" w:rsidRDefault="00284E52" w:rsidP="00284E52">
      <w:pPr>
        <w:pStyle w:val="Heading3"/>
        <w:rPr>
          <w:rFonts w:eastAsiaTheme="minorHAnsi" w:cstheme="minorBidi"/>
          <w:caps w:val="0"/>
          <w:szCs w:val="22"/>
        </w:rPr>
      </w:pPr>
    </w:p>
    <w:p w:rsidR="00284E52" w:rsidRDefault="00284E52" w:rsidP="00284E52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 xml:space="preserve"> Multi Role Base Panel using laravel framework. </w:t>
      </w:r>
    </w:p>
    <w:p w:rsidR="00284E52" w:rsidRPr="00BC7376" w:rsidRDefault="00284E52" w:rsidP="00284E52">
      <w:pPr>
        <w:pStyle w:val="ListBullet"/>
        <w:numPr>
          <w:ilvl w:val="0"/>
          <w:numId w:val="4"/>
        </w:numPr>
      </w:pPr>
      <w:r>
        <w:rPr>
          <w:rFonts w:eastAsia="Times New Roman" w:cstheme="minorHAnsi"/>
          <w:color w:val="262B33"/>
        </w:rPr>
        <w:t>PHP, MySQL  is use for backend and database.</w:t>
      </w:r>
      <w:r w:rsidRPr="00BC7376">
        <w:t xml:space="preserve"> </w:t>
      </w:r>
    </w:p>
    <w:sectPr w:rsidR="00284E52" w:rsidRPr="00BC7376" w:rsidSect="00D92B95">
      <w:footerReference w:type="default" r:id="rId13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78C" w:rsidRDefault="0038778C" w:rsidP="00725803">
      <w:pPr>
        <w:spacing w:after="0"/>
      </w:pPr>
      <w:r>
        <w:separator/>
      </w:r>
    </w:p>
  </w:endnote>
  <w:endnote w:type="continuationSeparator" w:id="1">
    <w:p w:rsidR="0038778C" w:rsidRDefault="0038778C" w:rsidP="007258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D0251A">
        <w:pPr>
          <w:pStyle w:val="Footer"/>
        </w:pPr>
        <w:r>
          <w:fldChar w:fldCharType="begin"/>
        </w:r>
        <w:r w:rsidR="005A4A49">
          <w:instrText xml:space="preserve"> PAGE   \* MERGEFORMAT </w:instrText>
        </w:r>
        <w:r>
          <w:fldChar w:fldCharType="separate"/>
        </w:r>
        <w:r w:rsidR="003673A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78C" w:rsidRDefault="0038778C" w:rsidP="00725803">
      <w:pPr>
        <w:spacing w:after="0"/>
      </w:pPr>
      <w:r>
        <w:separator/>
      </w:r>
    </w:p>
  </w:footnote>
  <w:footnote w:type="continuationSeparator" w:id="1">
    <w:p w:rsidR="0038778C" w:rsidRDefault="0038778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AB9CF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6A0FD6"/>
    <w:multiLevelType w:val="hybridMultilevel"/>
    <w:tmpl w:val="6CD0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0F6D1A"/>
    <w:multiLevelType w:val="multilevel"/>
    <w:tmpl w:val="7DEA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9863FB"/>
    <w:multiLevelType w:val="hybridMultilevel"/>
    <w:tmpl w:val="B084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C7425E"/>
    <w:multiLevelType w:val="hybridMultilevel"/>
    <w:tmpl w:val="BB76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5A31E4"/>
    <w:multiLevelType w:val="hybridMultilevel"/>
    <w:tmpl w:val="4784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ED7D2D"/>
    <w:multiLevelType w:val="hybridMultilevel"/>
    <w:tmpl w:val="CCE0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D377B80"/>
    <w:multiLevelType w:val="multilevel"/>
    <w:tmpl w:val="680E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1B721A"/>
    <w:multiLevelType w:val="hybridMultilevel"/>
    <w:tmpl w:val="5C70C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9"/>
  </w:num>
  <w:num w:numId="16">
    <w:abstractNumId w:val="12"/>
  </w:num>
  <w:num w:numId="17">
    <w:abstractNumId w:val="14"/>
  </w:num>
  <w:num w:numId="18">
    <w:abstractNumId w:val="18"/>
  </w:num>
  <w:num w:numId="19">
    <w:abstractNumId w:val="1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B92DBB"/>
    <w:rsid w:val="00025E77"/>
    <w:rsid w:val="00027312"/>
    <w:rsid w:val="000645F2"/>
    <w:rsid w:val="00082F03"/>
    <w:rsid w:val="000835A0"/>
    <w:rsid w:val="000934A2"/>
    <w:rsid w:val="00125036"/>
    <w:rsid w:val="00161EE9"/>
    <w:rsid w:val="00197BC0"/>
    <w:rsid w:val="001A59E7"/>
    <w:rsid w:val="001B0955"/>
    <w:rsid w:val="001D3464"/>
    <w:rsid w:val="00227784"/>
    <w:rsid w:val="0023705D"/>
    <w:rsid w:val="00250A31"/>
    <w:rsid w:val="00251C13"/>
    <w:rsid w:val="00284E52"/>
    <w:rsid w:val="00291A2C"/>
    <w:rsid w:val="002922D0"/>
    <w:rsid w:val="00335B34"/>
    <w:rsid w:val="00340B03"/>
    <w:rsid w:val="003673A5"/>
    <w:rsid w:val="00380AE7"/>
    <w:rsid w:val="0038778C"/>
    <w:rsid w:val="003A6943"/>
    <w:rsid w:val="00410BA2"/>
    <w:rsid w:val="00434074"/>
    <w:rsid w:val="00463C3B"/>
    <w:rsid w:val="004937AE"/>
    <w:rsid w:val="004E2970"/>
    <w:rsid w:val="005026DD"/>
    <w:rsid w:val="00505B86"/>
    <w:rsid w:val="00513EFC"/>
    <w:rsid w:val="0052113B"/>
    <w:rsid w:val="0052231B"/>
    <w:rsid w:val="005444A4"/>
    <w:rsid w:val="00564951"/>
    <w:rsid w:val="00573BF9"/>
    <w:rsid w:val="00583538"/>
    <w:rsid w:val="005A4A49"/>
    <w:rsid w:val="005B1D68"/>
    <w:rsid w:val="005F2FF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07155"/>
    <w:rsid w:val="00725803"/>
    <w:rsid w:val="00725CB5"/>
    <w:rsid w:val="007307A3"/>
    <w:rsid w:val="00752315"/>
    <w:rsid w:val="007E6B41"/>
    <w:rsid w:val="00857E6B"/>
    <w:rsid w:val="008968C4"/>
    <w:rsid w:val="008A4B6B"/>
    <w:rsid w:val="008D7C1C"/>
    <w:rsid w:val="00910794"/>
    <w:rsid w:val="00917AFF"/>
    <w:rsid w:val="00921CAF"/>
    <w:rsid w:val="0092291B"/>
    <w:rsid w:val="00932D92"/>
    <w:rsid w:val="0095272C"/>
    <w:rsid w:val="00972024"/>
    <w:rsid w:val="00992619"/>
    <w:rsid w:val="00992C3A"/>
    <w:rsid w:val="009E6538"/>
    <w:rsid w:val="009F04D2"/>
    <w:rsid w:val="009F2BA7"/>
    <w:rsid w:val="009F6DA0"/>
    <w:rsid w:val="00A01182"/>
    <w:rsid w:val="00A20DE2"/>
    <w:rsid w:val="00AD13CB"/>
    <w:rsid w:val="00AD3FD8"/>
    <w:rsid w:val="00AD46BF"/>
    <w:rsid w:val="00B074FB"/>
    <w:rsid w:val="00B370A8"/>
    <w:rsid w:val="00B506E8"/>
    <w:rsid w:val="00B52751"/>
    <w:rsid w:val="00B85607"/>
    <w:rsid w:val="00B92DBB"/>
    <w:rsid w:val="00BC7376"/>
    <w:rsid w:val="00BD669A"/>
    <w:rsid w:val="00C002B0"/>
    <w:rsid w:val="00C01DFF"/>
    <w:rsid w:val="00C115E7"/>
    <w:rsid w:val="00C13F2B"/>
    <w:rsid w:val="00C43D65"/>
    <w:rsid w:val="00C71B09"/>
    <w:rsid w:val="00C84833"/>
    <w:rsid w:val="00C9044F"/>
    <w:rsid w:val="00CC5649"/>
    <w:rsid w:val="00CF3CCA"/>
    <w:rsid w:val="00D0251A"/>
    <w:rsid w:val="00D2420D"/>
    <w:rsid w:val="00D30382"/>
    <w:rsid w:val="00D413F9"/>
    <w:rsid w:val="00D44E50"/>
    <w:rsid w:val="00D90060"/>
    <w:rsid w:val="00D92B95"/>
    <w:rsid w:val="00DA16F0"/>
    <w:rsid w:val="00DD0909"/>
    <w:rsid w:val="00DE2519"/>
    <w:rsid w:val="00DF08AA"/>
    <w:rsid w:val="00E03F71"/>
    <w:rsid w:val="00E14E78"/>
    <w:rsid w:val="00E154B5"/>
    <w:rsid w:val="00E232F0"/>
    <w:rsid w:val="00E41752"/>
    <w:rsid w:val="00E52791"/>
    <w:rsid w:val="00E81E34"/>
    <w:rsid w:val="00E83195"/>
    <w:rsid w:val="00EE259C"/>
    <w:rsid w:val="00F00A4F"/>
    <w:rsid w:val="00F2597C"/>
    <w:rsid w:val="00F33CD8"/>
    <w:rsid w:val="00FD1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customStyle="1" w:styleId="ColorfulGrid1">
    <w:name w:val="Colorful Grid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customStyle="1" w:styleId="LightGrid1">
    <w:name w:val="Light Grid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sc-cvxdjg">
    <w:name w:val="sc-cvxdjg"/>
    <w:basedOn w:val="DefaultParagraphFont"/>
    <w:rsid w:val="00B92D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aadiweb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halobazar.webloopinfotech.co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api.gyanshetra.i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ket%20kumar\Downloads\tf164024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6546E98B954378847DAF973C650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A2491-7F59-4C28-A015-01862DF5A873}"/>
      </w:docPartPr>
      <w:docPartBody>
        <w:p w:rsidR="00D03FCB" w:rsidRDefault="00775C42">
          <w:pPr>
            <w:pStyle w:val="8C6546E98B954378847DAF973C650EBF"/>
          </w:pPr>
          <w:r w:rsidRPr="009D0878">
            <w:t>Address</w:t>
          </w:r>
        </w:p>
      </w:docPartBody>
    </w:docPart>
    <w:docPart>
      <w:docPartPr>
        <w:name w:val="023E01EC765246BB81C44B69E3F39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F4124-CCA8-4519-8316-A712FC8CB9A0}"/>
      </w:docPartPr>
      <w:docPartBody>
        <w:p w:rsidR="00D03FCB" w:rsidRDefault="00775C42">
          <w:pPr>
            <w:pStyle w:val="023E01EC765246BB81C44B69E3F39815"/>
          </w:pPr>
          <w:r w:rsidRPr="009D0878">
            <w:t>Phone</w:t>
          </w:r>
        </w:p>
      </w:docPartBody>
    </w:docPart>
    <w:docPart>
      <w:docPartPr>
        <w:name w:val="71C72A6970004E6EACD201A1CBFB8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BD89F-A0DE-44AE-87B7-B8ACC348DBD4}"/>
      </w:docPartPr>
      <w:docPartBody>
        <w:p w:rsidR="00D03FCB" w:rsidRDefault="00775C42">
          <w:pPr>
            <w:pStyle w:val="71C72A6970004E6EACD201A1CBFB8CC2"/>
          </w:pPr>
          <w:r w:rsidRPr="009D0878">
            <w:t>Email</w:t>
          </w:r>
        </w:p>
      </w:docPartBody>
    </w:docPart>
    <w:docPart>
      <w:docPartPr>
        <w:name w:val="0252BDB80C6B40EBB3C6A2A335DB8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3320-FB81-41A9-89CC-1E75459E78AD}"/>
      </w:docPartPr>
      <w:docPartBody>
        <w:p w:rsidR="00D03FCB" w:rsidRDefault="00775C42">
          <w:pPr>
            <w:pStyle w:val="0252BDB80C6B40EBB3C6A2A335DB8D95"/>
          </w:pPr>
          <w:r w:rsidRPr="009D0878">
            <w:t>LinkedIn Profile</w:t>
          </w:r>
        </w:p>
      </w:docPartBody>
    </w:docPart>
    <w:docPart>
      <w:docPartPr>
        <w:name w:val="7A947A884F51415B8E38179BAC2AC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ECFE6-6DE3-49F8-8AE0-699722950D79}"/>
      </w:docPartPr>
      <w:docPartBody>
        <w:p w:rsidR="00D03FCB" w:rsidRDefault="00775C42">
          <w:pPr>
            <w:pStyle w:val="7A947A884F51415B8E38179BAC2AC939"/>
          </w:pPr>
          <w:r w:rsidRPr="009D0878">
            <w:t>Twitter/Blog/Portfolio</w:t>
          </w:r>
        </w:p>
      </w:docPartBody>
    </w:docPart>
    <w:docPart>
      <w:docPartPr>
        <w:name w:val="108BA50E0DE342CC89D9F99A41106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A91F0-AA62-48BB-AFBC-4236EF53AF04}"/>
      </w:docPartPr>
      <w:docPartBody>
        <w:p w:rsidR="00D03FCB" w:rsidRDefault="00775C42">
          <w:pPr>
            <w:pStyle w:val="108BA50E0DE342CC89D9F99A41106B4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75C42"/>
    <w:rsid w:val="00676A98"/>
    <w:rsid w:val="00775C42"/>
    <w:rsid w:val="00852049"/>
    <w:rsid w:val="00D03FCB"/>
    <w:rsid w:val="00DA3F8B"/>
    <w:rsid w:val="00DC32B9"/>
    <w:rsid w:val="00E54C7A"/>
    <w:rsid w:val="00F94AA2"/>
    <w:rsid w:val="00FE3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A3AD117C5742CE9A8D2AA1A5E33329">
    <w:name w:val="58A3AD117C5742CE9A8D2AA1A5E33329"/>
    <w:rsid w:val="00D03FCB"/>
  </w:style>
  <w:style w:type="paragraph" w:customStyle="1" w:styleId="02669A9ACA9A4D22941A5532DAD22663">
    <w:name w:val="02669A9ACA9A4D22941A5532DAD22663"/>
    <w:rsid w:val="00D03FCB"/>
  </w:style>
  <w:style w:type="paragraph" w:customStyle="1" w:styleId="8C6546E98B954378847DAF973C650EBF">
    <w:name w:val="8C6546E98B954378847DAF973C650EBF"/>
    <w:rsid w:val="00D03FCB"/>
  </w:style>
  <w:style w:type="paragraph" w:customStyle="1" w:styleId="023E01EC765246BB81C44B69E3F39815">
    <w:name w:val="023E01EC765246BB81C44B69E3F39815"/>
    <w:rsid w:val="00D03FCB"/>
  </w:style>
  <w:style w:type="paragraph" w:customStyle="1" w:styleId="71C72A6970004E6EACD201A1CBFB8CC2">
    <w:name w:val="71C72A6970004E6EACD201A1CBFB8CC2"/>
    <w:rsid w:val="00D03FCB"/>
  </w:style>
  <w:style w:type="paragraph" w:customStyle="1" w:styleId="0252BDB80C6B40EBB3C6A2A335DB8D95">
    <w:name w:val="0252BDB80C6B40EBB3C6A2A335DB8D95"/>
    <w:rsid w:val="00D03FCB"/>
  </w:style>
  <w:style w:type="paragraph" w:customStyle="1" w:styleId="7A947A884F51415B8E38179BAC2AC939">
    <w:name w:val="7A947A884F51415B8E38179BAC2AC939"/>
    <w:rsid w:val="00D03FCB"/>
  </w:style>
  <w:style w:type="paragraph" w:customStyle="1" w:styleId="2B3B2A99345A4B30AAB64AD9B5A368FC">
    <w:name w:val="2B3B2A99345A4B30AAB64AD9B5A368FC"/>
    <w:rsid w:val="00D03FCB"/>
  </w:style>
  <w:style w:type="paragraph" w:customStyle="1" w:styleId="3B923B41181C4890A862C5F412EFC462">
    <w:name w:val="3B923B41181C4890A862C5F412EFC462"/>
    <w:rsid w:val="00D03FCB"/>
  </w:style>
  <w:style w:type="paragraph" w:customStyle="1" w:styleId="8623A03FF8C64684B4F0AFE8722929E6">
    <w:name w:val="8623A03FF8C64684B4F0AFE8722929E6"/>
    <w:rsid w:val="00D03FCB"/>
  </w:style>
  <w:style w:type="paragraph" w:customStyle="1" w:styleId="93A3DF228E2F40D6964947E7E75A9DA9">
    <w:name w:val="93A3DF228E2F40D6964947E7E75A9DA9"/>
    <w:rsid w:val="00D03FCB"/>
  </w:style>
  <w:style w:type="paragraph" w:customStyle="1" w:styleId="A6208210F760431790CC356EE7D3347A">
    <w:name w:val="A6208210F760431790CC356EE7D3347A"/>
    <w:rsid w:val="00D03FCB"/>
  </w:style>
  <w:style w:type="paragraph" w:customStyle="1" w:styleId="74FF452B6B634A83BCC23822484260DC">
    <w:name w:val="74FF452B6B634A83BCC23822484260DC"/>
    <w:rsid w:val="00D03FCB"/>
  </w:style>
  <w:style w:type="paragraph" w:customStyle="1" w:styleId="C3C42A91D6E54E0883E171228CCEEE5D">
    <w:name w:val="C3C42A91D6E54E0883E171228CCEEE5D"/>
    <w:rsid w:val="00D03FCB"/>
  </w:style>
  <w:style w:type="paragraph" w:customStyle="1" w:styleId="3B3E57E109C947F08F4575F64480BF1D">
    <w:name w:val="3B3E57E109C947F08F4575F64480BF1D"/>
    <w:rsid w:val="00D03FCB"/>
  </w:style>
  <w:style w:type="paragraph" w:customStyle="1" w:styleId="6912F0F24A924FFA8BC9BD7889459E21">
    <w:name w:val="6912F0F24A924FFA8BC9BD7889459E21"/>
    <w:rsid w:val="00D03FCB"/>
  </w:style>
  <w:style w:type="paragraph" w:customStyle="1" w:styleId="6CF74C82100D4155A11360D5E6A800C1">
    <w:name w:val="6CF74C82100D4155A11360D5E6A800C1"/>
    <w:rsid w:val="00D03FCB"/>
  </w:style>
  <w:style w:type="paragraph" w:customStyle="1" w:styleId="EE379F04E3854282936B6B60B963F6AA">
    <w:name w:val="EE379F04E3854282936B6B60B963F6AA"/>
    <w:rsid w:val="00D03FCB"/>
  </w:style>
  <w:style w:type="character" w:styleId="Emphasis">
    <w:name w:val="Emphasis"/>
    <w:basedOn w:val="DefaultParagraphFont"/>
    <w:uiPriority w:val="20"/>
    <w:qFormat/>
    <w:rsid w:val="00D03FCB"/>
    <w:rPr>
      <w:b w:val="0"/>
      <w:i w:val="0"/>
      <w:iCs/>
      <w:color w:val="595959" w:themeColor="text1" w:themeTint="A6"/>
    </w:rPr>
  </w:style>
  <w:style w:type="paragraph" w:customStyle="1" w:styleId="BD6A706F5491418899E0801B24E8A150">
    <w:name w:val="BD6A706F5491418899E0801B24E8A150"/>
    <w:rsid w:val="00D03FCB"/>
  </w:style>
  <w:style w:type="paragraph" w:customStyle="1" w:styleId="5F638F98DB904A3ABFDFD39AAD3015A8">
    <w:name w:val="5F638F98DB904A3ABFDFD39AAD3015A8"/>
    <w:rsid w:val="00D03FCB"/>
  </w:style>
  <w:style w:type="paragraph" w:customStyle="1" w:styleId="B5BDFE3FE2FE41C7A4E16261A0A68687">
    <w:name w:val="B5BDFE3FE2FE41C7A4E16261A0A68687"/>
    <w:rsid w:val="00D03FCB"/>
  </w:style>
  <w:style w:type="paragraph" w:customStyle="1" w:styleId="391679F696F546B293F334AE9E293888">
    <w:name w:val="391679F696F546B293F334AE9E293888"/>
    <w:rsid w:val="00D03FCB"/>
  </w:style>
  <w:style w:type="paragraph" w:customStyle="1" w:styleId="202A5A8C56F343658C7787287BD3238A">
    <w:name w:val="202A5A8C56F343658C7787287BD3238A"/>
    <w:rsid w:val="00D03FCB"/>
  </w:style>
  <w:style w:type="paragraph" w:customStyle="1" w:styleId="671B40A0B2B5406BB99AE5E701AD9E76">
    <w:name w:val="671B40A0B2B5406BB99AE5E701AD9E76"/>
    <w:rsid w:val="00D03FCB"/>
  </w:style>
  <w:style w:type="paragraph" w:customStyle="1" w:styleId="37634C6FA0A24CDA85B5456E4E6142E1">
    <w:name w:val="37634C6FA0A24CDA85B5456E4E6142E1"/>
    <w:rsid w:val="00D03FCB"/>
  </w:style>
  <w:style w:type="paragraph" w:customStyle="1" w:styleId="108BA50E0DE342CC89D9F99A41106B4B">
    <w:name w:val="108BA50E0DE342CC89D9F99A41106B4B"/>
    <w:rsid w:val="00D03FCB"/>
  </w:style>
  <w:style w:type="paragraph" w:customStyle="1" w:styleId="EAF1294E89AA4AF3AEF94DCF7FD11237">
    <w:name w:val="EAF1294E89AA4AF3AEF94DCF7FD11237"/>
    <w:rsid w:val="00D03FCB"/>
  </w:style>
  <w:style w:type="paragraph" w:customStyle="1" w:styleId="A54BC537A40B4BEF8E8D628D607821EA">
    <w:name w:val="A54BC537A40B4BEF8E8D628D607821EA"/>
    <w:rsid w:val="00D03FCB"/>
  </w:style>
  <w:style w:type="paragraph" w:customStyle="1" w:styleId="0C927F3D6D09478CB85C915CC8804BF3">
    <w:name w:val="0C927F3D6D09478CB85C915CC8804BF3"/>
    <w:rsid w:val="00D03FCB"/>
  </w:style>
  <w:style w:type="paragraph" w:customStyle="1" w:styleId="18B9E138F8FB4FA88E0675B80240259E">
    <w:name w:val="18B9E138F8FB4FA88E0675B80240259E"/>
    <w:rsid w:val="00D03FCB"/>
  </w:style>
  <w:style w:type="paragraph" w:customStyle="1" w:styleId="5602C5A9BEC743F4A7F359720DB5539B">
    <w:name w:val="5602C5A9BEC743F4A7F359720DB5539B"/>
    <w:rsid w:val="00D03FCB"/>
  </w:style>
  <w:style w:type="paragraph" w:customStyle="1" w:styleId="70F2DE40609C42B5B68186C4E918B435">
    <w:name w:val="70F2DE40609C42B5B68186C4E918B435"/>
    <w:rsid w:val="00D03FCB"/>
  </w:style>
  <w:style w:type="paragraph" w:customStyle="1" w:styleId="00F3E3CC8C53494F8C2AE91CB4495A21">
    <w:name w:val="00F3E3CC8C53494F8C2AE91CB4495A21"/>
    <w:rsid w:val="00D03FCB"/>
  </w:style>
  <w:style w:type="paragraph" w:customStyle="1" w:styleId="B5FBECDFEFBB4342B9218385508BAC30">
    <w:name w:val="B5FBECDFEFBB4342B9218385508BAC30"/>
    <w:rsid w:val="00D03FCB"/>
  </w:style>
  <w:style w:type="paragraph" w:customStyle="1" w:styleId="AB101A39E42E401885F620B57E4303CE">
    <w:name w:val="AB101A39E42E401885F620B57E4303CE"/>
    <w:rsid w:val="00D03FCB"/>
  </w:style>
  <w:style w:type="paragraph" w:customStyle="1" w:styleId="BB5DC809C96A4AC98A0CA509D2874809">
    <w:name w:val="BB5DC809C96A4AC98A0CA509D2874809"/>
    <w:rsid w:val="00D03FCB"/>
  </w:style>
  <w:style w:type="paragraph" w:customStyle="1" w:styleId="18637A14EF084D749EEB92277223B02A">
    <w:name w:val="18637A14EF084D749EEB92277223B02A"/>
    <w:rsid w:val="00D03FCB"/>
  </w:style>
  <w:style w:type="paragraph" w:customStyle="1" w:styleId="1DE5E12E946343D4A2BFF6619C37ADE4">
    <w:name w:val="1DE5E12E946343D4A2BFF6619C37ADE4"/>
    <w:rsid w:val="00D03FCB"/>
  </w:style>
  <w:style w:type="paragraph" w:customStyle="1" w:styleId="1FF0FF23C0754E19B6D453088F7536C2">
    <w:name w:val="1FF0FF23C0754E19B6D453088F7536C2"/>
    <w:rsid w:val="00D03FCB"/>
  </w:style>
  <w:style w:type="paragraph" w:customStyle="1" w:styleId="26E30F0247CE4A49B56DFC249A5EBC2B">
    <w:name w:val="26E30F0247CE4A49B56DFC249A5EBC2B"/>
    <w:rsid w:val="00D03F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Sukh Bahadur</Abstract>
  <CompanyAddress>kh-18 Vadhera Farm House 
Jonapur, Delhi</CompanyAddress>
  <CompanyPhone>+91 9717231447</CompanyPhone>
  <CompanyFax/>
  <CompanyEmail>sukhbahadur1993@gmail.com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tf16402467.dotx</Template>
  <TotalTime>35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kumar</dc:creator>
  <cp:keywords>linkedin.com/in/sukh-bahadur-lama-620141131</cp:keywords>
  <cp:lastModifiedBy>Aniket kumar</cp:lastModifiedBy>
  <cp:revision>10</cp:revision>
  <dcterms:created xsi:type="dcterms:W3CDTF">2020-06-17T08:44:00Z</dcterms:created>
  <dcterms:modified xsi:type="dcterms:W3CDTF">2021-01-12T14:40:00Z</dcterms:modified>
  <cp:category>Lama</cp:category>
  <cp:contentStatus>github.com/sukhbahadur</cp:contentStatus>
</cp:coreProperties>
</file>